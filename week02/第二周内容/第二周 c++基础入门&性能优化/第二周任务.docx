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lang w:eastAsia="zh-CN"/>
        </w:rPr>
      </w:pPr>
      <w:r>
        <w:rPr>
          <w:rFonts w:hint="eastAsia" w:ascii="黑体" w:hAnsi="黑体" w:eastAsia="黑体"/>
          <w:sz w:val="32"/>
        </w:rPr>
        <w:t>第二周</w:t>
      </w:r>
      <w:r>
        <w:rPr>
          <w:rFonts w:hint="eastAsia" w:ascii="黑体" w:hAnsi="黑体" w:eastAsia="黑体"/>
          <w:sz w:val="32"/>
          <w:lang w:eastAsia="zh-CN"/>
        </w:rPr>
        <w:t>任务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作业安排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VScode 完成 C++编程作业，并在 Linux 环境下编译运行。C++编程作业有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单独文档。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阅读“性能优化”中的文档，查看并运行picnorm.c源文件。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2.1思考：该程序实现了什么功能？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2.2利用perf性能分析器画出该程序运行时的火焰图。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2.3分别利用GCC -O1，-O2，-O3优化器优化该程序，并提交运行截图。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2.4补全该程序中的空函数，打印这三种优化方法所需的运行时间，并进行比较。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思考：该程序还有哪些可能进行的优化方法？可尝试思考优化思路并在程序中实现。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3.阅读HITCRT视觉组代码编写规范并自行填写HITCR</w:t>
      </w:r>
      <w:bookmarkStart w:id="0" w:name="_GoBack"/>
      <w:bookmarkEnd w:id="0"/>
      <w:r>
        <w:rPr>
          <w:rFonts w:hint="eastAsia"/>
          <w:lang w:val="en-US" w:eastAsia="zh-CN"/>
        </w:rPr>
        <w:t>T视觉组代码编写规范考核问卷。</w:t>
      </w:r>
    </w:p>
    <w:p>
      <w:pPr>
        <w:rPr>
          <w:rFonts w:ascii="Times New Roman" w:hAnsi="Times New Roman" w:eastAsia="宋体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16583439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-61595</wp:posOffset>
          </wp:positionV>
          <wp:extent cx="741680" cy="224155"/>
          <wp:effectExtent l="0" t="0" r="1270" b="444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15" b="2289"/>
                  <a:stretch>
                    <a:fillRect/>
                  </a:stretch>
                </pic:blipFill>
                <pic:spPr>
                  <a:xfrm>
                    <a:off x="0" y="0"/>
                    <a:ext cx="741680" cy="2241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nsolas" w:hAnsi="Consolas" w:eastAsiaTheme="minorHAnsi"/>
        <w:i/>
        <w:sz w:val="24"/>
      </w:rPr>
      <w:t>HITCRT</w:t>
    </w:r>
    <w:r>
      <w:ptab w:relativeTo="margin" w:alignment="center" w:leader="none"/>
    </w:r>
    <w:r>
      <w:ptab w:relativeTo="margin" w:alignment="right" w:leader="none"/>
    </w:r>
    <w:r>
      <w:rPr>
        <w:rFonts w:ascii="Courier New" w:hAnsi="Courier New" w:cs="Courier New"/>
        <w:b/>
        <w:sz w:val="24"/>
      </w:rPr>
      <w:t>vision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742C7"/>
    <w:multiLevelType w:val="singleLevel"/>
    <w:tmpl w:val="B7F742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D7C56A"/>
    <w:multiLevelType w:val="singleLevel"/>
    <w:tmpl w:val="FFD7C56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8AF9409C"/>
    <w:rsid w:val="00064802"/>
    <w:rsid w:val="0023387B"/>
    <w:rsid w:val="004552D4"/>
    <w:rsid w:val="00996617"/>
    <w:rsid w:val="00D629B2"/>
    <w:rsid w:val="8AF9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hitcrt/&#37325;&#35201;&#25991;&#26723;/&#31243;&#24207;&#23398;&#20064;/&#35270;&#35273;&#32452;&#35762;&#35838;/&#35270;&#35273;&#25991;&#2021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视觉文件模板.dotx</Template>
  <Pages>1</Pages>
  <Words>5</Words>
  <Characters>7</Characters>
  <Lines>1</Lines>
  <Paragraphs>1</Paragraphs>
  <TotalTime>4</TotalTime>
  <ScaleCrop>false</ScaleCrop>
  <LinksUpToDate>false</LinksUpToDate>
  <CharactersWithSpaces>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2023-08-01T18:19:00Z</dcterms:created>
  <dc:creator>hitcrt</dc:creator>
  <cp:lastModifiedBy>hitcrt</cp:lastModifiedBy>
  <dcterms:modified xsi:type="dcterms:W3CDTF">2023-08-01T18:24:34Z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